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A1A2A3A4 3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A1A2A3B4 4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A1A2A3C4 7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A1A2B3A4 11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A1A2B3B4 16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A1A2B3C4 19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A1A2C3A4 22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A1A2C3B4 27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A1A2C3C4 39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A1B2A3A4 46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A1B2A3B4 67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A1B2A3C4 57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A1B2B3A4 9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A1B2B3B4 2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A1B2B3C4 1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A1B2C3A4 7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A1B2C3B4 11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A1B2C3C4 27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A1C2A3A4 26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A1C2A3B4 17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A1C2A3C4 15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A1C2B3A4 </w:t>
      </w:r>
      <w:r>
        <w:rPr>
          <w:rFonts w:ascii="宋体" w:eastAsia="宋体" w:hAnsi="宋体" w:cs="宋体" w:hint="eastAsia"/>
          <w:sz w:val="28"/>
          <w:szCs w:val="28"/>
        </w:rPr>
        <w:t>14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A1C2B3B4 28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A1C2B3C4 71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A1C2C3A4 40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A1C2C3B4 50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A1C2C3C4 65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B1A2A3A4 14</w:t>
      </w:r>
    </w:p>
    <w:p w:rsidR="00865886" w:rsidRPr="008137EF" w:rsidRDefault="009552C5">
      <w:pPr>
        <w:rPr>
          <w:rFonts w:ascii="宋体" w:eastAsia="宋体" w:hAnsi="宋体" w:cs="宋体"/>
          <w:color w:val="FF0000"/>
          <w:sz w:val="28"/>
          <w:szCs w:val="28"/>
        </w:rPr>
      </w:pPr>
      <w:r w:rsidRPr="008137EF">
        <w:rPr>
          <w:rFonts w:ascii="宋体" w:eastAsia="宋体" w:hAnsi="宋体" w:cs="宋体" w:hint="eastAsia"/>
          <w:color w:val="FF0000"/>
          <w:sz w:val="28"/>
          <w:szCs w:val="28"/>
        </w:rPr>
        <w:t>B1A2A3B4 21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B1A2A3C4 30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B1A2B3A4 47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B1A2B3B4 53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B1A2B3C4 55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B1A2C3A4 56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B1A2C3B4 58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B1A2C3C4 18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B1B2A3A4 28</w:t>
      </w:r>
    </w:p>
    <w:p w:rsidR="00865886" w:rsidRPr="008137EF" w:rsidRDefault="009552C5">
      <w:pPr>
        <w:rPr>
          <w:rFonts w:ascii="宋体" w:eastAsia="宋体" w:hAnsi="宋体" w:cs="宋体"/>
          <w:color w:val="FF0000"/>
          <w:sz w:val="28"/>
          <w:szCs w:val="28"/>
        </w:rPr>
      </w:pPr>
      <w:r>
        <w:rPr>
          <w:rFonts w:ascii="宋体" w:eastAsia="宋体" w:hAnsi="宋体" w:cs="宋体" w:hint="eastAsia"/>
          <w:color w:val="FF0000"/>
          <w:sz w:val="28"/>
          <w:szCs w:val="28"/>
        </w:rPr>
        <w:t>B1B</w:t>
      </w:r>
      <w:r w:rsidRPr="008137EF">
        <w:rPr>
          <w:rFonts w:ascii="宋体" w:eastAsia="宋体" w:hAnsi="宋体" w:cs="宋体" w:hint="eastAsia"/>
          <w:color w:val="FF0000"/>
          <w:sz w:val="28"/>
          <w:szCs w:val="28"/>
        </w:rPr>
        <w:t>2A3B4 36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B1A2A3C4 61</w:t>
      </w:r>
      <w:bookmarkStart w:id="0" w:name="_GoBack"/>
      <w:bookmarkEnd w:id="0"/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B1A2B3A4 5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B1A2B3B4 6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B1A2B3C4 70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B1A2C3A4 44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B1A2C3B4 42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B1A2C3C4 24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B1C2A3A4 49 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B1C2A3B4 72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B1C2A3C4 75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B1C2B3A4 35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B1C2B3B4 34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B1C2B3C4 21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B1C2C3A4 10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B1C2C3B4 13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B1C2C3C4 31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C1A2A3A4 29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C1A2A3B4 8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C1A2A3C4 25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C1A2B3A4 38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C1A2B3B4 52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C1A2B3C4 63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C1A2C3A4 66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C1A2C3B4 68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C1A2C3C4 73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C1B2A3A4 48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C1B2A3B4 45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C1B2A3C4 43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C1B2B3A4 76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C1B2B3B4 64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C1B2B3C4 54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C1B2C3A4 32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C1B2A3B4 62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C1B2A3C4 74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C1C2A3A4 60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C1C2A3B4 59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C1C2A3C4 57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C1C2B3A4 41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C1C2B3B4 3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C1C2B3C4 20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C1C2C3A4 36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C1C2C3B4 52</w:t>
      </w:r>
    </w:p>
    <w:p w:rsidR="00865886" w:rsidRDefault="009552C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C1C2C3C4 39</w:t>
      </w:r>
    </w:p>
    <w:p w:rsidR="00865886" w:rsidRDefault="00865886"/>
    <w:p w:rsidR="00865886" w:rsidRDefault="00865886"/>
    <w:sectPr w:rsidR="00865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542486"/>
    <w:rsid w:val="008137EF"/>
    <w:rsid w:val="00865886"/>
    <w:rsid w:val="009552C5"/>
    <w:rsid w:val="6D535020"/>
    <w:rsid w:val="7554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364;&#29577;&#30340;&#32654;&#20029;&#26085;&#35760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21</TotalTime>
  <Pages>4</Pages>
  <Words>143</Words>
  <Characters>821</Characters>
  <Application>Microsoft Office Word</Application>
  <DocSecurity>0</DocSecurity>
  <Lines>6</Lines>
  <Paragraphs>1</Paragraphs>
  <ScaleCrop>false</ScaleCrop>
  <Company>同程网络科技股份有限公司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LydiaG1417449841</dc:creator>
  <cp:lastModifiedBy>研发中心-王佩41128</cp:lastModifiedBy>
  <cp:revision>2</cp:revision>
  <dcterms:created xsi:type="dcterms:W3CDTF">2018-06-07T13:34:00Z</dcterms:created>
  <dcterms:modified xsi:type="dcterms:W3CDTF">2018-06-08T08:25:00Z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